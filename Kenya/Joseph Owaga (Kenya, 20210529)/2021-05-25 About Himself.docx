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94C" w:rsidRDefault="00892740">
      <w:pPr>
        <w:pStyle w:val="Date"/>
      </w:pPr>
      <w:r>
        <w:t>22</w:t>
      </w:r>
      <w:r w:rsidRPr="00892740">
        <w:rPr>
          <w:vertAlign w:val="superscript"/>
        </w:rPr>
        <w:t>nd</w:t>
      </w:r>
      <w:r>
        <w:t xml:space="preserve"> /May </w:t>
      </w:r>
      <w:r w:rsidR="00DB736B">
        <w:t>/2021</w:t>
      </w:r>
    </w:p>
    <w:p w:rsidR="00D7494C" w:rsidRPr="006E3AC2" w:rsidRDefault="00DB736B">
      <w:pPr>
        <w:pStyle w:val="Title"/>
        <w:rPr>
          <w:color w:val="FF0000"/>
        </w:rPr>
      </w:pPr>
      <w:r w:rsidRPr="006E3AC2">
        <w:rPr>
          <w:color w:val="FF0000"/>
        </w:rPr>
        <w:t xml:space="preserve">JOSEPH’S </w:t>
      </w:r>
      <w:r w:rsidR="000C211B">
        <w:rPr>
          <w:color w:val="FF0000"/>
        </w:rPr>
        <w:t xml:space="preserve">STORY </w:t>
      </w:r>
    </w:p>
    <w:p w:rsidR="00D7494C" w:rsidRPr="003442C2" w:rsidRDefault="00A23A3D">
      <w:pPr>
        <w:pStyle w:val="Heading1"/>
        <w:rPr>
          <w:i/>
          <w:iCs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55245</wp:posOffset>
            </wp:positionV>
            <wp:extent cx="4524375" cy="45243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2C2" w:rsidRPr="00EF3E66">
        <w:rPr>
          <w:i/>
          <w:iCs/>
        </w:rPr>
        <w:t>Timeline</w:t>
      </w:r>
      <w:r w:rsidR="003442C2" w:rsidRPr="003442C2">
        <w:rPr>
          <w:i/>
          <w:iCs/>
        </w:rPr>
        <w:t xml:space="preserve"> </w:t>
      </w:r>
    </w:p>
    <w:p w:rsidR="008D49F2" w:rsidRDefault="002E4495" w:rsidP="008D49F2">
      <w:r>
        <w:t xml:space="preserve">By name is </w:t>
      </w:r>
      <w:r w:rsidR="00B07BB4">
        <w:t xml:space="preserve">Joseph </w:t>
      </w:r>
      <w:r w:rsidR="000903EC">
        <w:t xml:space="preserve"> </w:t>
      </w:r>
      <w:proofErr w:type="spellStart"/>
      <w:r w:rsidR="008D2A50">
        <w:t>Owaga</w:t>
      </w:r>
      <w:proofErr w:type="spellEnd"/>
      <w:r w:rsidR="000903EC">
        <w:t xml:space="preserve"> </w:t>
      </w:r>
      <w:r>
        <w:t xml:space="preserve">born </w:t>
      </w:r>
      <w:r w:rsidR="00803EFF">
        <w:t>on  08</w:t>
      </w:r>
      <w:r w:rsidR="00803EFF" w:rsidRPr="00803EFF">
        <w:rPr>
          <w:vertAlign w:val="superscript"/>
        </w:rPr>
        <w:t>th</w:t>
      </w:r>
      <w:r w:rsidR="00803EFF">
        <w:t>/</w:t>
      </w:r>
      <w:r w:rsidR="003F2956">
        <w:t xml:space="preserve">Nov/2002 of </w:t>
      </w:r>
      <w:proofErr w:type="spellStart"/>
      <w:r w:rsidR="00A93385">
        <w:t>Mr</w:t>
      </w:r>
      <w:proofErr w:type="spellEnd"/>
      <w:r w:rsidR="00A93385">
        <w:t xml:space="preserve"> and </w:t>
      </w:r>
      <w:proofErr w:type="spellStart"/>
      <w:r w:rsidR="00A93385">
        <w:t>Mrs</w:t>
      </w:r>
      <w:proofErr w:type="spellEnd"/>
      <w:r w:rsidR="00A93385">
        <w:t xml:space="preserve"> </w:t>
      </w:r>
      <w:proofErr w:type="spellStart"/>
      <w:r w:rsidR="008D49F2">
        <w:t>Owaga</w:t>
      </w:r>
      <w:proofErr w:type="spellEnd"/>
      <w:r w:rsidR="008D49F2">
        <w:t xml:space="preserve"> </w:t>
      </w:r>
      <w:r w:rsidR="00FC7D57">
        <w:t xml:space="preserve"> both Kenyan citizens by birth</w:t>
      </w:r>
      <w:r w:rsidR="008D2A50">
        <w:t xml:space="preserve"> </w:t>
      </w:r>
    </w:p>
    <w:p w:rsidR="008D49F2" w:rsidRDefault="001822C5" w:rsidP="008D49F2">
      <w:r>
        <w:t xml:space="preserve">I was brought up in a family of </w:t>
      </w:r>
      <w:r w:rsidR="00AC3B2D">
        <w:t xml:space="preserve">3boys and </w:t>
      </w:r>
      <w:r w:rsidR="004C248A">
        <w:t>a girl</w:t>
      </w:r>
      <w:r w:rsidR="00AC3B2D">
        <w:t xml:space="preserve"> </w:t>
      </w:r>
      <w:r w:rsidR="004C248A">
        <w:t>by names:</w:t>
      </w:r>
    </w:p>
    <w:p w:rsidR="00A61ED4" w:rsidRDefault="00A61ED4" w:rsidP="00EF3E66">
      <w:pPr>
        <w:rPr>
          <w:color w:val="707070" w:themeColor="text2"/>
        </w:rPr>
      </w:pPr>
      <w:r w:rsidRPr="000835F0">
        <w:rPr>
          <w:color w:val="707070" w:themeColor="text2"/>
        </w:rPr>
        <w:t xml:space="preserve">George, </w:t>
      </w:r>
      <w:r w:rsidR="0086242A" w:rsidRPr="000835F0">
        <w:rPr>
          <w:color w:val="707070" w:themeColor="text2"/>
        </w:rPr>
        <w:t>Paul</w:t>
      </w:r>
      <w:r w:rsidR="00735774" w:rsidRPr="000835F0">
        <w:rPr>
          <w:color w:val="707070" w:themeColor="text2"/>
        </w:rPr>
        <w:t xml:space="preserve">, </w:t>
      </w:r>
      <w:r w:rsidR="00874DD8" w:rsidRPr="000835F0">
        <w:rPr>
          <w:color w:val="707070" w:themeColor="text2"/>
        </w:rPr>
        <w:t xml:space="preserve">Brian </w:t>
      </w:r>
      <w:r w:rsidR="0086242A" w:rsidRPr="000835F0">
        <w:rPr>
          <w:color w:val="707070" w:themeColor="text2"/>
        </w:rPr>
        <w:t xml:space="preserve">and </w:t>
      </w:r>
      <w:r w:rsidR="005A1D18" w:rsidRPr="000835F0">
        <w:rPr>
          <w:color w:val="707070" w:themeColor="text2"/>
        </w:rPr>
        <w:t xml:space="preserve">Silvia </w:t>
      </w:r>
    </w:p>
    <w:p w:rsidR="00466DE5" w:rsidRPr="000835F0" w:rsidRDefault="00466DE5" w:rsidP="00EF3E66">
      <w:pPr>
        <w:rPr>
          <w:color w:val="707070" w:themeColor="text2"/>
        </w:rPr>
      </w:pPr>
    </w:p>
    <w:p w:rsidR="00D7494C" w:rsidRDefault="003B5856" w:rsidP="000C6CC7">
      <w:pPr>
        <w:pStyle w:val="Heading2"/>
        <w:numPr>
          <w:ilvl w:val="1"/>
          <w:numId w:val="3"/>
        </w:numPr>
      </w:pPr>
      <w:r>
        <w:t xml:space="preserve">EDUCATION BACKGROUND </w:t>
      </w:r>
    </w:p>
    <w:p w:rsidR="00D7494C" w:rsidRDefault="00585328">
      <w:pPr>
        <w:pStyle w:val="Heading3"/>
      </w:pPr>
      <w:r>
        <w:t xml:space="preserve">Being brought up in </w:t>
      </w:r>
      <w:r w:rsidR="006B1ACF">
        <w:t>Kenya I went</w:t>
      </w:r>
      <w:r>
        <w:t xml:space="preserve"> </w:t>
      </w:r>
      <w:r w:rsidR="006B1ACF">
        <w:t xml:space="preserve">through the 8-4-4education system where </w:t>
      </w:r>
      <w:r w:rsidR="00BE76F7">
        <w:t>:</w:t>
      </w:r>
    </w:p>
    <w:p w:rsidR="00BE76F7" w:rsidRDefault="00862773" w:rsidP="00BE76F7">
      <w:pPr>
        <w:pStyle w:val="Heading3"/>
        <w:numPr>
          <w:ilvl w:val="3"/>
          <w:numId w:val="3"/>
        </w:numPr>
      </w:pPr>
      <w:r>
        <w:t xml:space="preserve">I began my schooling in the year </w:t>
      </w:r>
      <w:r w:rsidR="00E60943">
        <w:t xml:space="preserve">2008 </w:t>
      </w:r>
      <w:r w:rsidR="002E2BCB">
        <w:t>and sat for my final primary paper in 2016</w:t>
      </w:r>
      <w:r w:rsidR="00C671C6">
        <w:t xml:space="preserve"> after</w:t>
      </w:r>
      <w:r w:rsidR="002E2BCB">
        <w:t xml:space="preserve"> </w:t>
      </w:r>
      <w:r w:rsidR="00C671C6">
        <w:t xml:space="preserve">the eight years of studies </w:t>
      </w:r>
      <w:r w:rsidR="002E2BCB">
        <w:t xml:space="preserve">and scored a grade of </w:t>
      </w:r>
      <w:r w:rsidR="00201603">
        <w:t xml:space="preserve">B. </w:t>
      </w:r>
    </w:p>
    <w:p w:rsidR="00201603" w:rsidRDefault="00201603" w:rsidP="00BE76F7">
      <w:pPr>
        <w:pStyle w:val="Heading3"/>
        <w:numPr>
          <w:ilvl w:val="3"/>
          <w:numId w:val="3"/>
        </w:numPr>
      </w:pPr>
      <w:r>
        <w:lastRenderedPageBreak/>
        <w:t>I then attended high school</w:t>
      </w:r>
      <w:r w:rsidR="00911917">
        <w:t xml:space="preserve"> for 4 years </w:t>
      </w:r>
      <w:r w:rsidR="00CE73FD">
        <w:t xml:space="preserve">then in early months of 2021 I sat for </w:t>
      </w:r>
      <w:r w:rsidR="007D4CA2">
        <w:t xml:space="preserve">KCSE and also scored </w:t>
      </w:r>
      <w:r w:rsidR="00AE01ED">
        <w:t xml:space="preserve">a grade of B </w:t>
      </w:r>
    </w:p>
    <w:p w:rsidR="0070371C" w:rsidRDefault="00380561" w:rsidP="00380561">
      <w:pPr>
        <w:pStyle w:val="Heading3"/>
        <w:numPr>
          <w:ilvl w:val="0"/>
          <w:numId w:val="5"/>
        </w:numPr>
      </w:pPr>
      <w:r>
        <w:t xml:space="preserve">The examination was to be done on </w:t>
      </w:r>
      <w:r w:rsidR="00291079">
        <w:t xml:space="preserve">Nov of 2020 but due to the </w:t>
      </w:r>
      <w:proofErr w:type="spellStart"/>
      <w:r w:rsidR="00291079">
        <w:t>covid</w:t>
      </w:r>
      <w:proofErr w:type="spellEnd"/>
      <w:r w:rsidR="00291079">
        <w:t xml:space="preserve"> 19 pandemic </w:t>
      </w:r>
      <w:r w:rsidR="00207BA1">
        <w:t xml:space="preserve">it never happened as scheduled </w:t>
      </w:r>
    </w:p>
    <w:p w:rsidR="0070371C" w:rsidRDefault="00207BA1" w:rsidP="00BE76F7">
      <w:pPr>
        <w:pStyle w:val="Heading3"/>
        <w:numPr>
          <w:ilvl w:val="3"/>
          <w:numId w:val="3"/>
        </w:numPr>
      </w:pPr>
      <w:r>
        <w:t xml:space="preserve">Currently </w:t>
      </w:r>
      <w:r w:rsidR="007877BF">
        <w:t xml:space="preserve">I am indoors doing little of computer </w:t>
      </w:r>
      <w:r w:rsidR="00DB70D5">
        <w:t xml:space="preserve">work as I wait to proceed to the </w:t>
      </w:r>
      <w:r w:rsidR="008D0D92">
        <w:t xml:space="preserve">University for the next level of my career studies </w:t>
      </w:r>
    </w:p>
    <w:p w:rsidR="008317F9" w:rsidRDefault="008317F9" w:rsidP="00873487">
      <w:pPr>
        <w:pStyle w:val="Heading3"/>
        <w:numPr>
          <w:ilvl w:val="0"/>
          <w:numId w:val="0"/>
        </w:numPr>
        <w:ind w:left="1440"/>
      </w:pPr>
    </w:p>
    <w:p w:rsidR="00DD01EE" w:rsidRDefault="00210081" w:rsidP="00210081">
      <w:pPr>
        <w:pStyle w:val="Heading1"/>
        <w:numPr>
          <w:ilvl w:val="0"/>
          <w:numId w:val="0"/>
        </w:numPr>
      </w:pPr>
      <w:r>
        <w:t>2.</w:t>
      </w:r>
      <w:r w:rsidR="00873487">
        <w:t xml:space="preserve">HOBBIES AND INTERESTS </w:t>
      </w:r>
    </w:p>
    <w:p w:rsidR="00D7494C" w:rsidRDefault="00DD01EE" w:rsidP="00086C06">
      <w:pPr>
        <w:pStyle w:val="ListParagraph"/>
        <w:numPr>
          <w:ilvl w:val="0"/>
          <w:numId w:val="6"/>
        </w:numPr>
      </w:pPr>
      <w:r>
        <w:t xml:space="preserve">I majorly </w:t>
      </w:r>
      <w:r w:rsidR="002F3E24">
        <w:t xml:space="preserve">read novels and short stories during my free time to come up with my summary </w:t>
      </w:r>
      <w:r w:rsidR="00204F1A">
        <w:t>of understanding about the book</w:t>
      </w:r>
    </w:p>
    <w:p w:rsidR="00086C06" w:rsidRDefault="00BA4975" w:rsidP="00086C06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4C356F" wp14:editId="20AACB67">
            <wp:simplePos x="0" y="0"/>
            <wp:positionH relativeFrom="column">
              <wp:posOffset>1040130</wp:posOffset>
            </wp:positionH>
            <wp:positionV relativeFrom="paragraph">
              <wp:posOffset>824230</wp:posOffset>
            </wp:positionV>
            <wp:extent cx="5589270" cy="6175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C06">
        <w:t xml:space="preserve">For body fitness I </w:t>
      </w:r>
      <w:r w:rsidR="008B09B7">
        <w:t>love football</w:t>
      </w:r>
    </w:p>
    <w:p w:rsidR="00B66EA0" w:rsidRDefault="001746AD" w:rsidP="00086C06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4572000" cy="6667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9BA">
        <w:t xml:space="preserve">I also like coming up with new ideas </w:t>
      </w:r>
    </w:p>
    <w:p w:rsidR="002D1627" w:rsidRDefault="00EC3F9C" w:rsidP="002D1627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0</wp:posOffset>
            </wp:positionV>
            <wp:extent cx="4758055" cy="845820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27">
        <w:t xml:space="preserve">Finally I like having fun </w:t>
      </w:r>
      <w:proofErr w:type="spellStart"/>
      <w:r w:rsidR="00004C96">
        <w:t>hunging</w:t>
      </w:r>
      <w:proofErr w:type="spellEnd"/>
      <w:r w:rsidR="00004C96">
        <w:t xml:space="preserve"> </w:t>
      </w:r>
      <w:r w:rsidR="00ED0484">
        <w:t xml:space="preserve">up with friends </w:t>
      </w:r>
    </w:p>
    <w:p w:rsidR="00921315" w:rsidRDefault="00921315" w:rsidP="00921315">
      <w:pPr>
        <w:pStyle w:val="ListParagraph"/>
        <w:ind w:left="1080"/>
      </w:pPr>
    </w:p>
    <w:p w:rsidR="00DB401F" w:rsidRDefault="00DB401F" w:rsidP="00DB401F">
      <w:pPr>
        <w:pStyle w:val="ListParagraph"/>
        <w:ind w:left="1080"/>
      </w:pPr>
    </w:p>
    <w:p w:rsidR="006A6CF9" w:rsidRDefault="006A6CF9" w:rsidP="00935351">
      <w:pPr>
        <w:pStyle w:val="ListParagraph"/>
        <w:ind w:left="1080"/>
      </w:pPr>
    </w:p>
    <w:p w:rsidR="00F91C0F" w:rsidRDefault="00F91C0F" w:rsidP="00F91C0F">
      <w:pPr>
        <w:pStyle w:val="ListParagraph"/>
        <w:ind w:left="1080"/>
      </w:pPr>
    </w:p>
    <w:sectPr w:rsidR="00F91C0F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6B7" w:rsidRDefault="009B06B7">
      <w:pPr>
        <w:spacing w:after="0" w:line="240" w:lineRule="auto"/>
      </w:pPr>
      <w:r>
        <w:separator/>
      </w:r>
    </w:p>
    <w:p w:rsidR="009B06B7" w:rsidRDefault="009B06B7"/>
  </w:endnote>
  <w:endnote w:type="continuationSeparator" w:id="0">
    <w:p w:rsidR="009B06B7" w:rsidRDefault="009B06B7">
      <w:pPr>
        <w:spacing w:after="0" w:line="240" w:lineRule="auto"/>
      </w:pPr>
      <w:r>
        <w:continuationSeparator/>
      </w:r>
    </w:p>
    <w:p w:rsidR="009B06B7" w:rsidRDefault="009B0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94C" w:rsidRDefault="003510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6B7" w:rsidRDefault="009B06B7">
      <w:pPr>
        <w:spacing w:after="0" w:line="240" w:lineRule="auto"/>
      </w:pPr>
      <w:r>
        <w:separator/>
      </w:r>
    </w:p>
    <w:p w:rsidR="009B06B7" w:rsidRDefault="009B06B7"/>
  </w:footnote>
  <w:footnote w:type="continuationSeparator" w:id="0">
    <w:p w:rsidR="009B06B7" w:rsidRDefault="009B06B7">
      <w:pPr>
        <w:spacing w:after="0" w:line="240" w:lineRule="auto"/>
      </w:pPr>
      <w:r>
        <w:continuationSeparator/>
      </w:r>
    </w:p>
    <w:p w:rsidR="009B06B7" w:rsidRDefault="009B06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50AB"/>
    <w:multiLevelType w:val="hybridMultilevel"/>
    <w:tmpl w:val="D9205A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B43A3B"/>
    <w:multiLevelType w:val="hybridMultilevel"/>
    <w:tmpl w:val="465ED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58E51E7A"/>
    <w:multiLevelType w:val="multilevel"/>
    <w:tmpl w:val="E9BC5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72D0578F"/>
    <w:multiLevelType w:val="hybridMultilevel"/>
    <w:tmpl w:val="822405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CC062E"/>
    <w:multiLevelType w:val="multilevel"/>
    <w:tmpl w:val="DBC6F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0"/>
    <w:rsid w:val="00004C96"/>
    <w:rsid w:val="00031D09"/>
    <w:rsid w:val="000508FB"/>
    <w:rsid w:val="000835F0"/>
    <w:rsid w:val="00086C06"/>
    <w:rsid w:val="000903EC"/>
    <w:rsid w:val="000C211B"/>
    <w:rsid w:val="000C6CC7"/>
    <w:rsid w:val="0015047D"/>
    <w:rsid w:val="001746AD"/>
    <w:rsid w:val="001822C5"/>
    <w:rsid w:val="001B42EC"/>
    <w:rsid w:val="00201603"/>
    <w:rsid w:val="00204F1A"/>
    <w:rsid w:val="00207BA1"/>
    <w:rsid w:val="00210081"/>
    <w:rsid w:val="00291079"/>
    <w:rsid w:val="002D1627"/>
    <w:rsid w:val="002E2BCB"/>
    <w:rsid w:val="002E4495"/>
    <w:rsid w:val="002F3E24"/>
    <w:rsid w:val="003442C2"/>
    <w:rsid w:val="00351046"/>
    <w:rsid w:val="00380561"/>
    <w:rsid w:val="003B5856"/>
    <w:rsid w:val="003F2956"/>
    <w:rsid w:val="003F71E1"/>
    <w:rsid w:val="0041157A"/>
    <w:rsid w:val="00466DE5"/>
    <w:rsid w:val="004C248A"/>
    <w:rsid w:val="00566C28"/>
    <w:rsid w:val="00585328"/>
    <w:rsid w:val="005A1D18"/>
    <w:rsid w:val="005A5168"/>
    <w:rsid w:val="005E295D"/>
    <w:rsid w:val="006736C0"/>
    <w:rsid w:val="006A6CF9"/>
    <w:rsid w:val="006B1152"/>
    <w:rsid w:val="006B1ACF"/>
    <w:rsid w:val="006E3AC2"/>
    <w:rsid w:val="0070371C"/>
    <w:rsid w:val="00735774"/>
    <w:rsid w:val="00784A59"/>
    <w:rsid w:val="007877BF"/>
    <w:rsid w:val="007D4CA2"/>
    <w:rsid w:val="00803EFF"/>
    <w:rsid w:val="008317F9"/>
    <w:rsid w:val="0086242A"/>
    <w:rsid w:val="00862773"/>
    <w:rsid w:val="00873487"/>
    <w:rsid w:val="00874DD8"/>
    <w:rsid w:val="00892740"/>
    <w:rsid w:val="008B09B7"/>
    <w:rsid w:val="008D0D92"/>
    <w:rsid w:val="008D2A50"/>
    <w:rsid w:val="008D49F2"/>
    <w:rsid w:val="00911917"/>
    <w:rsid w:val="00921315"/>
    <w:rsid w:val="00935351"/>
    <w:rsid w:val="009B06B7"/>
    <w:rsid w:val="009B4D91"/>
    <w:rsid w:val="00A10164"/>
    <w:rsid w:val="00A23A3D"/>
    <w:rsid w:val="00A61ED4"/>
    <w:rsid w:val="00A93385"/>
    <w:rsid w:val="00AB78DA"/>
    <w:rsid w:val="00AC3B2D"/>
    <w:rsid w:val="00AE01ED"/>
    <w:rsid w:val="00B07BB4"/>
    <w:rsid w:val="00B66EA0"/>
    <w:rsid w:val="00BA4975"/>
    <w:rsid w:val="00BE76F7"/>
    <w:rsid w:val="00C16229"/>
    <w:rsid w:val="00C671C6"/>
    <w:rsid w:val="00CA69BA"/>
    <w:rsid w:val="00CE73FD"/>
    <w:rsid w:val="00D7494C"/>
    <w:rsid w:val="00DB401F"/>
    <w:rsid w:val="00DB70D5"/>
    <w:rsid w:val="00DB736B"/>
    <w:rsid w:val="00DD01EE"/>
    <w:rsid w:val="00E60943"/>
    <w:rsid w:val="00EC3F9C"/>
    <w:rsid w:val="00ED0484"/>
    <w:rsid w:val="00EF3E66"/>
    <w:rsid w:val="00F01AE6"/>
    <w:rsid w:val="00F37795"/>
    <w:rsid w:val="00F45ADF"/>
    <w:rsid w:val="00F851CA"/>
    <w:rsid w:val="00F91C0F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D577"/>
  <w15:chartTrackingRefBased/>
  <w15:docId w15:val="{93E4F599-0310-AF4A-AEF3-12C623DF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6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04F3BF3-552D-B44A-B55F-693F30319532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%7bE04F3BF3-552D-B44A-B55F-693F30319532%7dtf50002044.dotx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254794355233</cp:lastModifiedBy>
  <cp:revision>2</cp:revision>
  <dcterms:created xsi:type="dcterms:W3CDTF">2021-05-22T23:11:00Z</dcterms:created>
  <dcterms:modified xsi:type="dcterms:W3CDTF">2021-05-22T23:11:00Z</dcterms:modified>
</cp:coreProperties>
</file>