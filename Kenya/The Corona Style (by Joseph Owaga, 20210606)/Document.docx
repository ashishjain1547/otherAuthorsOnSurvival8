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F5DF62BD4668CC4C960D13291D8BBD97"/>
        </w:placeholder>
        <w:temporary/>
        <w:showingPlcHdr/>
        <w15:appearance w15:val="hidden"/>
      </w:sdtPr>
      <w:sdtEndPr/>
      <w:sdtContent>
        <w:p w14:paraId="396E0BF0" w14:textId="77777777" w:rsidR="00FA49EF" w:rsidRDefault="00A467A4">
          <w:pPr>
            <w:pStyle w:val="Date"/>
          </w:pPr>
          <w:r>
            <w:t>Date</w:t>
          </w:r>
        </w:p>
      </w:sdtContent>
    </w:sdt>
    <w:p w14:paraId="4DCCBB59" w14:textId="1BAA985D" w:rsidR="00FA49EF" w:rsidRDefault="00217FF1">
      <w:pPr>
        <w:pStyle w:val="Title"/>
      </w:pPr>
      <w:r>
        <w:t xml:space="preserve">The corona style </w:t>
      </w:r>
    </w:p>
    <w:p w14:paraId="7AA3F675" w14:textId="44C658A8" w:rsidR="00752BA9" w:rsidRDefault="00752BA9">
      <w:pPr>
        <w:pStyle w:val="Title"/>
      </w:pPr>
    </w:p>
    <w:p w14:paraId="423C11E9" w14:textId="32DC2021" w:rsidR="00FA49EF" w:rsidRDefault="00752BA9">
      <w:pPr>
        <w:pStyle w:val="Heading1"/>
      </w:pPr>
      <w:r>
        <w:t xml:space="preserve">Surviving in curfew </w:t>
      </w:r>
      <w:r w:rsidR="00235CF9">
        <w:t xml:space="preserve">times </w:t>
      </w:r>
    </w:p>
    <w:p w14:paraId="41C95067" w14:textId="77777777" w:rsidR="00E030FA" w:rsidRDefault="00E030FA" w:rsidP="00E030FA">
      <w:pPr>
        <w:pStyle w:val="Heading1"/>
        <w:numPr>
          <w:ilvl w:val="0"/>
          <w:numId w:val="0"/>
        </w:numPr>
        <w:ind w:left="360"/>
      </w:pPr>
    </w:p>
    <w:p w14:paraId="1587E38D" w14:textId="6EE526E0" w:rsidR="00FA49EF" w:rsidRDefault="00251290" w:rsidP="0008170C">
      <w:pPr>
        <w:pStyle w:val="ListParagraph"/>
        <w:numPr>
          <w:ilvl w:val="0"/>
          <w:numId w:val="2"/>
        </w:numPr>
      </w:pPr>
      <w:r>
        <w:t xml:space="preserve">Then at </w:t>
      </w:r>
      <w:r w:rsidR="00DD4AB9">
        <w:t xml:space="preserve">once it went,,, the president set out working hours </w:t>
      </w:r>
      <w:r w:rsidR="009D4C6E">
        <w:t xml:space="preserve">from </w:t>
      </w:r>
      <w:r w:rsidR="00544D95">
        <w:t xml:space="preserve">to reduce the spread of </w:t>
      </w:r>
      <w:r w:rsidR="0008170C">
        <w:t>the dreadfully co</w:t>
      </w:r>
      <w:r w:rsidR="00B87565">
        <w:rPr>
          <w:noProof/>
        </w:rPr>
        <w:drawing>
          <wp:anchor distT="0" distB="0" distL="114300" distR="114300" simplePos="0" relativeHeight="251663360" behindDoc="0" locked="0" layoutInCell="1" allowOverlap="1" wp14:anchorId="68114AAC" wp14:editId="7A6A8684">
            <wp:simplePos x="0" y="0"/>
            <wp:positionH relativeFrom="column">
              <wp:posOffset>0</wp:posOffset>
            </wp:positionH>
            <wp:positionV relativeFrom="paragraph">
              <wp:posOffset>398145</wp:posOffset>
            </wp:positionV>
            <wp:extent cx="4562475" cy="34194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62475" cy="3419475"/>
                    </a:xfrm>
                    <a:prstGeom prst="rect">
                      <a:avLst/>
                    </a:prstGeom>
                  </pic:spPr>
                </pic:pic>
              </a:graphicData>
            </a:graphic>
          </wp:anchor>
        </w:drawing>
      </w:r>
      <w:r w:rsidR="0008170C">
        <w:t xml:space="preserve">rona virus </w:t>
      </w:r>
    </w:p>
    <w:p w14:paraId="05870903" w14:textId="06FB4842" w:rsidR="005A106D" w:rsidRDefault="00D50868" w:rsidP="005A106D">
      <w:pPr>
        <w:pStyle w:val="ListParagraph"/>
        <w:numPr>
          <w:ilvl w:val="0"/>
          <w:numId w:val="2"/>
        </w:numPr>
      </w:pPr>
      <w:r>
        <w:t xml:space="preserve">The police men as usual </w:t>
      </w:r>
      <w:r w:rsidR="007E3BB3">
        <w:t xml:space="preserve">were to ensure the </w:t>
      </w:r>
      <w:r w:rsidR="005335BE">
        <w:t xml:space="preserve">rule is upheld  and the safety of the citizens </w:t>
      </w:r>
      <w:r w:rsidR="001B06AF">
        <w:t xml:space="preserve">however, </w:t>
      </w:r>
      <w:r w:rsidR="00F42BF9">
        <w:t xml:space="preserve">this turned to be a different thing the police </w:t>
      </w:r>
      <w:r w:rsidR="008D64AF">
        <w:t xml:space="preserve">know found a means of </w:t>
      </w:r>
      <w:r w:rsidR="00A7253C">
        <w:t>exploiting</w:t>
      </w:r>
      <w:r w:rsidR="00B913D2">
        <w:t xml:space="preserve"> the  citizens</w:t>
      </w:r>
      <w:r w:rsidR="005A106D">
        <w:t xml:space="preserve"> ups and down, left</w:t>
      </w:r>
      <w:r w:rsidR="004C1C33">
        <w:t>, right</w:t>
      </w:r>
      <w:r w:rsidR="005A106D">
        <w:t xml:space="preserve"> center </w:t>
      </w:r>
      <w:r w:rsidR="004C1C33">
        <w:t xml:space="preserve">the police </w:t>
      </w:r>
      <w:r w:rsidR="00DF455F">
        <w:t xml:space="preserve">rushed </w:t>
      </w:r>
    </w:p>
    <w:p w14:paraId="72529607" w14:textId="059873D7" w:rsidR="00762E46" w:rsidRDefault="007E33BB" w:rsidP="000C0C1E">
      <w:pPr>
        <w:pStyle w:val="ListParagraph"/>
        <w:numPr>
          <w:ilvl w:val="0"/>
          <w:numId w:val="2"/>
        </w:numPr>
      </w:pPr>
      <w:r>
        <w:t xml:space="preserve">The operational hours </w:t>
      </w:r>
      <w:r w:rsidR="00291E88">
        <w:t>could not allow the clubs to hold their customers any longer</w:t>
      </w:r>
      <w:r w:rsidR="00757214">
        <w:t xml:space="preserve">. Many </w:t>
      </w:r>
      <w:r w:rsidR="00E432C7">
        <w:t>found</w:t>
      </w:r>
      <w:r w:rsidR="00757214">
        <w:t xml:space="preserve"> themselves</w:t>
      </w:r>
      <w:r w:rsidR="00E432C7">
        <w:t xml:space="preserve"> jobless as </w:t>
      </w:r>
      <w:r w:rsidR="000C0C1E">
        <w:t xml:space="preserve">the number of clients reduced </w:t>
      </w:r>
    </w:p>
    <w:p w14:paraId="08A51EDC" w14:textId="77777777" w:rsidR="0008170C" w:rsidRDefault="0008170C"/>
    <w:p w14:paraId="19314BC7" w14:textId="565E2D8F" w:rsidR="00FA49EF" w:rsidRDefault="002E1B6B" w:rsidP="002E1B6B">
      <w:pPr>
        <w:pStyle w:val="Heading2"/>
        <w:numPr>
          <w:ilvl w:val="0"/>
          <w:numId w:val="0"/>
        </w:numPr>
        <w:ind w:left="720" w:hanging="360"/>
      </w:pPr>
      <w:r>
        <w:t>B. THE DOCTOR</w:t>
      </w:r>
      <w:r w:rsidR="00CE7EC8">
        <w:t xml:space="preserve"> STYLE </w:t>
      </w:r>
    </w:p>
    <w:p w14:paraId="7606B192" w14:textId="573DDE1E" w:rsidR="00CC4538" w:rsidRDefault="00D95B4C" w:rsidP="002E1B6B">
      <w:pPr>
        <w:pStyle w:val="Heading2"/>
        <w:numPr>
          <w:ilvl w:val="0"/>
          <w:numId w:val="0"/>
        </w:numPr>
        <w:ind w:left="720" w:hanging="360"/>
      </w:pPr>
      <w:r>
        <w:rPr>
          <w:noProof/>
        </w:rPr>
        <w:lastRenderedPageBreak/>
        <w:drawing>
          <wp:anchor distT="0" distB="0" distL="114300" distR="114300" simplePos="0" relativeHeight="251661312" behindDoc="0" locked="0" layoutInCell="1" allowOverlap="1" wp14:anchorId="7B7F0D32" wp14:editId="5F711C3A">
            <wp:simplePos x="0" y="0"/>
            <wp:positionH relativeFrom="column">
              <wp:posOffset>0</wp:posOffset>
            </wp:positionH>
            <wp:positionV relativeFrom="paragraph">
              <wp:posOffset>178435</wp:posOffset>
            </wp:positionV>
            <wp:extent cx="4572000" cy="2914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anchor>
        </w:drawing>
      </w:r>
    </w:p>
    <w:p w14:paraId="04175815" w14:textId="03B3678C" w:rsidR="003177B9" w:rsidRDefault="00CE7EC8" w:rsidP="003177B9">
      <w:pPr>
        <w:pStyle w:val="Heading3"/>
      </w:pPr>
      <w:r>
        <w:t xml:space="preserve">Who could ever imagine </w:t>
      </w:r>
      <w:r w:rsidR="00143D3A">
        <w:t xml:space="preserve">this… everybody on </w:t>
      </w:r>
      <w:r w:rsidR="00EB31EE">
        <w:t>face mask</w:t>
      </w:r>
      <w:r w:rsidR="003177B9">
        <w:t xml:space="preserve">. </w:t>
      </w:r>
      <w:r w:rsidR="00602FAF">
        <w:t>Everybody resembled a doctor on it’s own</w:t>
      </w:r>
    </w:p>
    <w:p w14:paraId="14982421" w14:textId="4A8671A9" w:rsidR="00602FAF" w:rsidRDefault="00674518" w:rsidP="003177B9">
      <w:pPr>
        <w:pStyle w:val="Heading3"/>
      </w:pPr>
      <w:r>
        <w:t xml:space="preserve">Failure to have the face mask became an offense payable by </w:t>
      </w:r>
      <w:r w:rsidR="005F7641">
        <w:t xml:space="preserve">forced quarantine, </w:t>
      </w:r>
      <w:r w:rsidR="006C483B">
        <w:t xml:space="preserve">after </w:t>
      </w:r>
      <w:proofErr w:type="spellStart"/>
      <w:r w:rsidR="006C483B">
        <w:t>abond</w:t>
      </w:r>
      <w:proofErr w:type="spellEnd"/>
      <w:r w:rsidR="006C483B">
        <w:t xml:space="preserve"> of </w:t>
      </w:r>
      <w:r w:rsidR="00CC44E6">
        <w:t>$5</w:t>
      </w:r>
    </w:p>
    <w:p w14:paraId="22C32C99" w14:textId="0565FA1A" w:rsidR="00CC44E6" w:rsidRDefault="003654E5" w:rsidP="003177B9">
      <w:pPr>
        <w:pStyle w:val="Heading3"/>
      </w:pPr>
      <w:r>
        <w:t xml:space="preserve">At first the prices of the face mask </w:t>
      </w:r>
      <w:r w:rsidR="00640483">
        <w:t>threatened many as only the</w:t>
      </w:r>
      <w:r w:rsidR="0036556A">
        <w:t>’</w:t>
      </w:r>
      <w:r w:rsidR="00640483">
        <w:t xml:space="preserve"> few </w:t>
      </w:r>
      <w:r w:rsidR="0036556A">
        <w:t xml:space="preserve">‘ could manage to buy then </w:t>
      </w:r>
      <w:r w:rsidR="005C6DEA">
        <w:t xml:space="preserve">however, it became cheap afterwards as </w:t>
      </w:r>
      <w:r w:rsidR="004123B0">
        <w:t xml:space="preserve">it flooded into the market in large numbers </w:t>
      </w:r>
    </w:p>
    <w:p w14:paraId="2CCDAB8D" w14:textId="77777777" w:rsidR="002E75EA" w:rsidRDefault="0091335C" w:rsidP="00127313">
      <w:pPr>
        <w:pStyle w:val="Heading3"/>
      </w:pPr>
      <w:r>
        <w:t xml:space="preserve">Many people were grefull for the </w:t>
      </w:r>
      <w:r w:rsidR="00C9616E">
        <w:t xml:space="preserve">mask for it </w:t>
      </w:r>
      <w:r w:rsidR="00127313">
        <w:t xml:space="preserve">not only helped to reduce the spread of covid </w:t>
      </w:r>
      <w:r w:rsidR="00A746B0">
        <w:t xml:space="preserve">19 but also other </w:t>
      </w:r>
      <w:r w:rsidR="002E75EA">
        <w:t>diseases</w:t>
      </w:r>
    </w:p>
    <w:p w14:paraId="2FBE034F" w14:textId="3ECC4EDF" w:rsidR="00127313" w:rsidRDefault="002E75EA" w:rsidP="00127313">
      <w:pPr>
        <w:pStyle w:val="Heading3"/>
      </w:pPr>
      <w:r>
        <w:t>The worst</w:t>
      </w:r>
      <w:r w:rsidR="00A746B0">
        <w:t xml:space="preserve"> </w:t>
      </w:r>
      <w:r>
        <w:t>part now came</w:t>
      </w:r>
      <w:r w:rsidR="00BD4860">
        <w:t xml:space="preserve">,, </w:t>
      </w:r>
      <w:r w:rsidR="004A1472">
        <w:t xml:space="preserve">most of the </w:t>
      </w:r>
      <w:r w:rsidR="00BD4860">
        <w:t>mask</w:t>
      </w:r>
      <w:r w:rsidR="004A1472">
        <w:t xml:space="preserve"> were </w:t>
      </w:r>
      <w:r w:rsidR="00672A90">
        <w:t xml:space="preserve">no biodegradable and this pilled lots of </w:t>
      </w:r>
      <w:r w:rsidR="00BD4860">
        <w:t>trash in the environment</w:t>
      </w:r>
      <w:r w:rsidR="00960BE1">
        <w:t xml:space="preserve">, both in water and on land </w:t>
      </w:r>
    </w:p>
    <w:p w14:paraId="231CDE4D" w14:textId="6A4605CB" w:rsidR="00FA49EF" w:rsidRDefault="00E42AB0" w:rsidP="00425469">
      <w:pPr>
        <w:pStyle w:val="Heading1"/>
        <w:numPr>
          <w:ilvl w:val="0"/>
          <w:numId w:val="0"/>
        </w:numPr>
        <w:ind w:left="360"/>
      </w:pPr>
      <w:r>
        <w:t xml:space="preserve">The close of </w:t>
      </w:r>
      <w:r w:rsidR="00B70157">
        <w:t xml:space="preserve">schools </w:t>
      </w:r>
      <w:r w:rsidR="00084999">
        <w:t xml:space="preserve">And </w:t>
      </w:r>
      <w:r w:rsidR="00D3467A">
        <w:t xml:space="preserve">worship places </w:t>
      </w:r>
    </w:p>
    <w:p w14:paraId="061EE09B" w14:textId="6E3E6600" w:rsidR="0056290D" w:rsidRDefault="00B70157" w:rsidP="0056290D">
      <w:r>
        <w:t>On March 1</w:t>
      </w:r>
      <w:r w:rsidRPr="00B70157">
        <w:rPr>
          <w:vertAlign w:val="superscript"/>
        </w:rPr>
        <w:t>st</w:t>
      </w:r>
      <w:r>
        <w:t xml:space="preserve"> </w:t>
      </w:r>
      <w:r w:rsidR="00F80C3A">
        <w:t xml:space="preserve">of 2020 the president announced of the arrival of the </w:t>
      </w:r>
      <w:r w:rsidR="005E277B">
        <w:t xml:space="preserve">virus into Kenya. And after 2 weeks </w:t>
      </w:r>
      <w:r w:rsidR="00084999">
        <w:t xml:space="preserve">there was nothing to </w:t>
      </w:r>
      <w:r w:rsidR="00D32819">
        <w:t>be done</w:t>
      </w:r>
      <w:r w:rsidR="00084999">
        <w:t xml:space="preserve"> the president called for </w:t>
      </w:r>
      <w:r w:rsidR="00D3467A">
        <w:t xml:space="preserve">a closer for the schools to avoid </w:t>
      </w:r>
      <w:r w:rsidR="00DB2277">
        <w:t xml:space="preserve">overcrowding and 1m </w:t>
      </w:r>
      <w:r w:rsidR="004828FD">
        <w:t>meter</w:t>
      </w:r>
      <w:r w:rsidR="00DB2277">
        <w:t xml:space="preserve"> social distance </w:t>
      </w:r>
      <w:r w:rsidR="0056290D">
        <w:t xml:space="preserve">which couldn’t be possible In such </w:t>
      </w:r>
      <w:r w:rsidR="00833B03">
        <w:t xml:space="preserve">institutions </w:t>
      </w:r>
    </w:p>
    <w:p w14:paraId="66F8C612" w14:textId="36916C7E" w:rsidR="00A45052" w:rsidRDefault="00A45052" w:rsidP="007C77A2">
      <w:pPr>
        <w:ind w:left="0"/>
      </w:pPr>
    </w:p>
    <w:p w14:paraId="202FCC5A" w14:textId="64BF5490" w:rsidR="007C77A2" w:rsidRDefault="007C77A2" w:rsidP="007C77A2">
      <w:pPr>
        <w:ind w:left="0"/>
      </w:pPr>
    </w:p>
    <w:p w14:paraId="1B1BF72D" w14:textId="52692B11" w:rsidR="007C77A2" w:rsidRDefault="007C77A2" w:rsidP="007C77A2">
      <w:pPr>
        <w:ind w:left="0"/>
        <w:rPr>
          <w:b/>
          <w:bCs/>
        </w:rPr>
      </w:pPr>
      <w:r w:rsidRPr="006D6A50">
        <w:rPr>
          <w:b/>
          <w:bCs/>
        </w:rPr>
        <w:t xml:space="preserve">INSTITUTING TOTAL </w:t>
      </w:r>
      <w:r w:rsidR="006D6A50">
        <w:rPr>
          <w:b/>
          <w:bCs/>
        </w:rPr>
        <w:t xml:space="preserve">LOCKDOWN </w:t>
      </w:r>
    </w:p>
    <w:p w14:paraId="27A60A60" w14:textId="1502FC58" w:rsidR="007114DF" w:rsidRPr="00B83B85" w:rsidRDefault="007114DF" w:rsidP="007114DF">
      <w:pPr>
        <w:pStyle w:val="ListParagraph"/>
        <w:numPr>
          <w:ilvl w:val="0"/>
          <w:numId w:val="3"/>
        </w:numPr>
        <w:rPr>
          <w:b/>
          <w:bCs/>
        </w:rPr>
      </w:pPr>
      <w:r>
        <w:t xml:space="preserve">Finally to reduce </w:t>
      </w:r>
      <w:r w:rsidR="005C2864">
        <w:t xml:space="preserve">quick transfer of the virus the </w:t>
      </w:r>
      <w:r w:rsidR="00A53B5E">
        <w:t xml:space="preserve">counties with highest </w:t>
      </w:r>
      <w:r w:rsidR="008D60A7">
        <w:t xml:space="preserve">number of infections had no choice to travel out their </w:t>
      </w:r>
      <w:r w:rsidR="00395094">
        <w:t>countries</w:t>
      </w:r>
      <w:r w:rsidR="00B83B85">
        <w:t xml:space="preserve">. </w:t>
      </w:r>
    </w:p>
    <w:p w14:paraId="2E976EB2" w14:textId="5C3205E6" w:rsidR="00B83B85" w:rsidRPr="00C913BA" w:rsidRDefault="00B83B85" w:rsidP="007114DF">
      <w:pPr>
        <w:pStyle w:val="ListParagraph"/>
        <w:numPr>
          <w:ilvl w:val="0"/>
          <w:numId w:val="3"/>
        </w:numPr>
        <w:rPr>
          <w:b/>
          <w:bCs/>
        </w:rPr>
      </w:pPr>
      <w:r>
        <w:lastRenderedPageBreak/>
        <w:t>The flights from outside the country was also terminated as</w:t>
      </w:r>
      <w:r w:rsidR="00E02606">
        <w:t xml:space="preserve"> </w:t>
      </w:r>
      <w:r w:rsidR="00B102BF">
        <w:t>it</w:t>
      </w:r>
      <w:r w:rsidR="00841FD8">
        <w:t xml:space="preserve"> could possibly leak more viruses </w:t>
      </w:r>
      <w:r w:rsidR="00E75C86">
        <w:t xml:space="preserve">from other </w:t>
      </w:r>
      <w:r w:rsidR="00BA6314">
        <w:t xml:space="preserve">parts, however, the cargo planes were still allowed </w:t>
      </w:r>
      <w:r w:rsidR="00C913BA">
        <w:t xml:space="preserve">to operate </w:t>
      </w:r>
    </w:p>
    <w:p w14:paraId="34DC16EE" w14:textId="4216EB92" w:rsidR="00C913BA" w:rsidRDefault="00C913BA" w:rsidP="00463544">
      <w:pPr>
        <w:pStyle w:val="ListParagraph"/>
        <w:rPr>
          <w:b/>
          <w:bCs/>
        </w:rPr>
      </w:pPr>
    </w:p>
    <w:p w14:paraId="045825CC" w14:textId="44AEA9D9" w:rsidR="00AF0ADF" w:rsidRDefault="00AF0ADF" w:rsidP="00463544">
      <w:pPr>
        <w:pStyle w:val="ListParagraph"/>
        <w:rPr>
          <w:b/>
          <w:bCs/>
        </w:rPr>
      </w:pPr>
    </w:p>
    <w:p w14:paraId="3D59C78A" w14:textId="77777777" w:rsidR="006A5184" w:rsidRDefault="00591546" w:rsidP="00463544">
      <w:pPr>
        <w:pStyle w:val="ListParagraph"/>
        <w:rPr>
          <w:b/>
          <w:bCs/>
        </w:rPr>
      </w:pPr>
      <w:r>
        <w:rPr>
          <w:b/>
          <w:bCs/>
        </w:rPr>
        <w:t xml:space="preserve">OTHER WAYS THAT WERE </w:t>
      </w:r>
      <w:r w:rsidR="00845345">
        <w:rPr>
          <w:b/>
          <w:bCs/>
        </w:rPr>
        <w:t xml:space="preserve">INSTITUTED TO </w:t>
      </w:r>
      <w:r w:rsidR="00947563">
        <w:rPr>
          <w:b/>
          <w:bCs/>
        </w:rPr>
        <w:t xml:space="preserve">REDUCE THE SPREAD </w:t>
      </w:r>
      <w:r w:rsidR="009A0712">
        <w:rPr>
          <w:b/>
          <w:bCs/>
        </w:rPr>
        <w:t>OF THE</w:t>
      </w:r>
    </w:p>
    <w:p w14:paraId="680108B1" w14:textId="77777777" w:rsidR="0007081C" w:rsidRDefault="009A0712" w:rsidP="00463544">
      <w:pPr>
        <w:pStyle w:val="ListParagraph"/>
        <w:rPr>
          <w:b/>
          <w:bCs/>
        </w:rPr>
      </w:pPr>
      <w:r>
        <w:rPr>
          <w:b/>
          <w:bCs/>
        </w:rPr>
        <w:t xml:space="preserve"> VIRUS</w:t>
      </w:r>
    </w:p>
    <w:p w14:paraId="7BB6C025" w14:textId="094B0E4A" w:rsidR="00AF0ADF" w:rsidRDefault="005D22BB" w:rsidP="00463544">
      <w:pPr>
        <w:pStyle w:val="ListParagraph"/>
        <w:rPr>
          <w:b/>
          <w:bCs/>
        </w:rPr>
      </w:pPr>
      <w:r>
        <w:rPr>
          <w:b/>
          <w:bCs/>
          <w:noProof/>
        </w:rPr>
        <w:drawing>
          <wp:anchor distT="0" distB="0" distL="114300" distR="114300" simplePos="0" relativeHeight="251659264" behindDoc="0" locked="0" layoutInCell="1" allowOverlap="1" wp14:anchorId="1F6FE083" wp14:editId="1D111DCE">
            <wp:simplePos x="0" y="0"/>
            <wp:positionH relativeFrom="column">
              <wp:posOffset>0</wp:posOffset>
            </wp:positionH>
            <wp:positionV relativeFrom="paragraph">
              <wp:posOffset>198755</wp:posOffset>
            </wp:positionV>
            <wp:extent cx="4572000" cy="5572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72000" cy="5572125"/>
                    </a:xfrm>
                    <a:prstGeom prst="rect">
                      <a:avLst/>
                    </a:prstGeom>
                  </pic:spPr>
                </pic:pic>
              </a:graphicData>
            </a:graphic>
          </wp:anchor>
        </w:drawing>
      </w:r>
      <w:r w:rsidR="009A0712">
        <w:rPr>
          <w:b/>
          <w:bCs/>
        </w:rPr>
        <w:t xml:space="preserve"> </w:t>
      </w:r>
    </w:p>
    <w:p w14:paraId="0DD2D378" w14:textId="0C8B10D0" w:rsidR="009A0712" w:rsidRPr="009A0712" w:rsidRDefault="009A0712" w:rsidP="009A0712">
      <w:pPr>
        <w:pStyle w:val="ListParagraph"/>
        <w:numPr>
          <w:ilvl w:val="0"/>
          <w:numId w:val="3"/>
        </w:numPr>
        <w:rPr>
          <w:b/>
          <w:bCs/>
        </w:rPr>
      </w:pPr>
      <w:r>
        <w:t xml:space="preserve">Frequent sanitizing  of hands </w:t>
      </w:r>
    </w:p>
    <w:p w14:paraId="4E10C18C" w14:textId="46A4C237" w:rsidR="009A0712" w:rsidRPr="005B31A4" w:rsidRDefault="00CD079D" w:rsidP="009A0712">
      <w:pPr>
        <w:pStyle w:val="ListParagraph"/>
        <w:numPr>
          <w:ilvl w:val="0"/>
          <w:numId w:val="3"/>
        </w:numPr>
        <w:rPr>
          <w:b/>
          <w:bCs/>
        </w:rPr>
      </w:pPr>
      <w:r>
        <w:t xml:space="preserve">Avoiding handshakes, hugging and kissing </w:t>
      </w:r>
      <w:r w:rsidR="005B31A4">
        <w:t xml:space="preserve">friends </w:t>
      </w:r>
    </w:p>
    <w:p w14:paraId="39BBA381" w14:textId="03C7B4A9" w:rsidR="005B31A4" w:rsidRPr="00A14B28" w:rsidRDefault="005B31A4" w:rsidP="009A0712">
      <w:pPr>
        <w:pStyle w:val="ListParagraph"/>
        <w:numPr>
          <w:ilvl w:val="0"/>
          <w:numId w:val="3"/>
        </w:numPr>
        <w:rPr>
          <w:b/>
          <w:bCs/>
        </w:rPr>
      </w:pPr>
      <w:r>
        <w:t xml:space="preserve">Avoiding crowded places </w:t>
      </w:r>
    </w:p>
    <w:p w14:paraId="1F6A76B6" w14:textId="37D1E906" w:rsidR="00A14B28" w:rsidRPr="00721FCD" w:rsidRDefault="00A14B28" w:rsidP="009A0712">
      <w:pPr>
        <w:pStyle w:val="ListParagraph"/>
        <w:numPr>
          <w:ilvl w:val="0"/>
          <w:numId w:val="3"/>
        </w:numPr>
        <w:rPr>
          <w:b/>
          <w:bCs/>
        </w:rPr>
      </w:pPr>
      <w:r>
        <w:t xml:space="preserve">Keep Distance at Events and Gatherings: </w:t>
      </w:r>
      <w:r w:rsidR="00F61F75">
        <w:t xml:space="preserve">was </w:t>
      </w:r>
      <w:proofErr w:type="spellStart"/>
      <w:r w:rsidR="00F61F75">
        <w:t>seid</w:t>
      </w:r>
      <w:proofErr w:type="spellEnd"/>
      <w:r>
        <w:t xml:space="preserve"> to be  safest to avoid crowded places and gatherings where it may be difficult to stay at least 6 feet </w:t>
      </w:r>
      <w:r>
        <w:lastRenderedPageBreak/>
        <w:t>away from others who are not from your household. If you are in a crowded space, try to keep 6 feet of space between yourself and others at all times, and</w:t>
      </w:r>
      <w:r w:rsidR="00106550">
        <w:t xml:space="preserve"> as it was suggested by the  ministry of health </w:t>
      </w:r>
    </w:p>
    <w:p w14:paraId="4336E6F4" w14:textId="70AB9052" w:rsidR="0081348E" w:rsidRDefault="00775626" w:rsidP="00775626">
      <w:pPr>
        <w:pStyle w:val="ListParagraph"/>
        <w:rPr>
          <w:b/>
          <w:bCs/>
        </w:rPr>
      </w:pPr>
      <w:r>
        <w:rPr>
          <w:b/>
          <w:bCs/>
        </w:rPr>
        <w:t xml:space="preserve">SOCIAL DISTANCE TIPS </w:t>
      </w:r>
      <w:r w:rsidR="00B10262">
        <w:rPr>
          <w:b/>
          <w:bCs/>
        </w:rPr>
        <w:t>THAT WERE SET BY THE MINISTER OF HEALTH</w:t>
      </w:r>
    </w:p>
    <w:p w14:paraId="582FAC35" w14:textId="7D8B676C" w:rsidR="00721FCD" w:rsidRPr="00300A89" w:rsidRDefault="00B10262" w:rsidP="00775626">
      <w:pPr>
        <w:pStyle w:val="ListParagraph"/>
        <w:rPr>
          <w:b/>
          <w:bCs/>
        </w:rPr>
      </w:pPr>
      <w:r>
        <w:rPr>
          <w:b/>
          <w:bCs/>
        </w:rPr>
        <w:t xml:space="preserve"> </w:t>
      </w:r>
    </w:p>
    <w:p w14:paraId="37EE648A" w14:textId="77777777" w:rsidR="00721FCD" w:rsidRPr="00A82C4C" w:rsidRDefault="00721FCD" w:rsidP="009A0712">
      <w:pPr>
        <w:pStyle w:val="ListParagraph"/>
        <w:numPr>
          <w:ilvl w:val="0"/>
          <w:numId w:val="3"/>
        </w:numPr>
      </w:pPr>
      <w:r w:rsidRPr="00A82C4C">
        <w:t>When going out in public, it is important to stay at least 6 feet away from other people and wear a mask to slow the spread of COVID-19. Consider the following tips for practicing social distancing when you decide to go out.</w:t>
      </w:r>
    </w:p>
    <w:p w14:paraId="4F93E291" w14:textId="77777777" w:rsidR="00721FCD" w:rsidRPr="00A82C4C" w:rsidRDefault="00721FCD" w:rsidP="009A0712">
      <w:pPr>
        <w:pStyle w:val="ListParagraph"/>
        <w:numPr>
          <w:ilvl w:val="0"/>
          <w:numId w:val="3"/>
        </w:numPr>
      </w:pPr>
    </w:p>
    <w:p w14:paraId="7767A5BF" w14:textId="77777777" w:rsidR="00721FCD" w:rsidRPr="00A82C4C" w:rsidRDefault="00721FCD" w:rsidP="009A0712">
      <w:pPr>
        <w:pStyle w:val="ListParagraph"/>
        <w:numPr>
          <w:ilvl w:val="0"/>
          <w:numId w:val="3"/>
        </w:numPr>
      </w:pPr>
      <w:r w:rsidRPr="00A82C4C">
        <w:t>Know Before You Go: Before going out, know and follow the guidance from local public health authorities where you live.</w:t>
      </w:r>
    </w:p>
    <w:p w14:paraId="5E4E7EC1" w14:textId="46E3418E" w:rsidR="00721FCD" w:rsidRPr="00A82C4C" w:rsidRDefault="00CC4538" w:rsidP="009A0712">
      <w:pPr>
        <w:pStyle w:val="ListParagraph"/>
        <w:numPr>
          <w:ilvl w:val="0"/>
          <w:numId w:val="3"/>
        </w:numPr>
      </w:pPr>
      <w:r>
        <w:rPr>
          <w:b/>
          <w:bCs/>
          <w:noProof/>
        </w:rPr>
        <w:drawing>
          <wp:anchor distT="0" distB="0" distL="114300" distR="114300" simplePos="0" relativeHeight="251660288" behindDoc="0" locked="0" layoutInCell="1" allowOverlap="1" wp14:anchorId="127C22F8" wp14:editId="74615DF3">
            <wp:simplePos x="0" y="0"/>
            <wp:positionH relativeFrom="column">
              <wp:posOffset>-392430</wp:posOffset>
            </wp:positionH>
            <wp:positionV relativeFrom="paragraph">
              <wp:posOffset>1440180</wp:posOffset>
            </wp:positionV>
            <wp:extent cx="4572000" cy="3886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anchor>
        </w:drawing>
      </w:r>
      <w:r w:rsidR="00721FCD" w:rsidRPr="00A82C4C">
        <w:t>Prepare for Transportation: Consider social distancing options to travel safely when running errands or commuting to and from work, whether walking, bicycling, wheelchair rolling, or using public transit, rideshares, or taxis. When using public transit, try to keep at least 6 feet from other passengers or transit operators – for example, when you are waiting at a bus station or selecting seats on a bus or train. When using rideshares or taxis, avoid pooled rides where multiple passengers are picked up, and sit in the back seat in larger vehicles so you can remain at least 6 feet away from the driver. Follow these</w:t>
      </w:r>
    </w:p>
    <w:p w14:paraId="4F4F9ACB" w14:textId="77777777" w:rsidR="00425469" w:rsidRPr="006D6A50" w:rsidRDefault="00425469" w:rsidP="0056290D">
      <w:pPr>
        <w:rPr>
          <w:b/>
          <w:bCs/>
        </w:rPr>
      </w:pPr>
    </w:p>
    <w:p w14:paraId="60A684EE" w14:textId="6F469119" w:rsidR="00A46B2A" w:rsidRPr="006D6A50" w:rsidRDefault="00A46B2A" w:rsidP="0056290D">
      <w:pPr>
        <w:rPr>
          <w:b/>
          <w:bCs/>
        </w:rPr>
      </w:pPr>
    </w:p>
    <w:p w14:paraId="013968D8" w14:textId="77777777" w:rsidR="00A46B2A" w:rsidRPr="006D6A50" w:rsidRDefault="00A46B2A" w:rsidP="0056290D">
      <w:pPr>
        <w:rPr>
          <w:b/>
          <w:bCs/>
        </w:rPr>
      </w:pPr>
    </w:p>
    <w:p w14:paraId="32E91FBD" w14:textId="77777777" w:rsidR="00D3467A" w:rsidRDefault="00D3467A" w:rsidP="005E277B"/>
    <w:sectPr w:rsidR="00D3467A">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FAA5" w14:textId="77777777" w:rsidR="00E83D93" w:rsidRDefault="00E83D93">
      <w:pPr>
        <w:spacing w:after="0" w:line="240" w:lineRule="auto"/>
      </w:pPr>
      <w:r>
        <w:separator/>
      </w:r>
    </w:p>
    <w:p w14:paraId="5F8466E7" w14:textId="77777777" w:rsidR="00E83D93" w:rsidRDefault="00E83D93"/>
  </w:endnote>
  <w:endnote w:type="continuationSeparator" w:id="0">
    <w:p w14:paraId="63FD1F7A" w14:textId="77777777" w:rsidR="00E83D93" w:rsidRDefault="00E83D93">
      <w:pPr>
        <w:spacing w:after="0" w:line="240" w:lineRule="auto"/>
      </w:pPr>
      <w:r>
        <w:continuationSeparator/>
      </w:r>
    </w:p>
    <w:p w14:paraId="00AD74E6" w14:textId="77777777" w:rsidR="00E83D93" w:rsidRDefault="00E83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Arial"/>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1F8B" w14:textId="77777777" w:rsidR="00FA49EF" w:rsidRDefault="00A467A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37F0" w14:textId="77777777" w:rsidR="00E83D93" w:rsidRDefault="00E83D93">
      <w:pPr>
        <w:spacing w:after="0" w:line="240" w:lineRule="auto"/>
      </w:pPr>
      <w:r>
        <w:separator/>
      </w:r>
    </w:p>
    <w:p w14:paraId="1495EAC0" w14:textId="77777777" w:rsidR="00E83D93" w:rsidRDefault="00E83D93"/>
  </w:footnote>
  <w:footnote w:type="continuationSeparator" w:id="0">
    <w:p w14:paraId="1014606A" w14:textId="77777777" w:rsidR="00E83D93" w:rsidRDefault="00E83D93">
      <w:pPr>
        <w:spacing w:after="0" w:line="240" w:lineRule="auto"/>
      </w:pPr>
      <w:r>
        <w:continuationSeparator/>
      </w:r>
    </w:p>
    <w:p w14:paraId="78C38CC2" w14:textId="77777777" w:rsidR="00E83D93" w:rsidRDefault="00E83D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8F4"/>
    <w:multiLevelType w:val="hybridMultilevel"/>
    <w:tmpl w:val="6A54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60F73A7B"/>
    <w:multiLevelType w:val="hybridMultilevel"/>
    <w:tmpl w:val="A1221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F1"/>
    <w:rsid w:val="0007081C"/>
    <w:rsid w:val="0008170C"/>
    <w:rsid w:val="00084999"/>
    <w:rsid w:val="000C0629"/>
    <w:rsid w:val="000C0C1E"/>
    <w:rsid w:val="00106550"/>
    <w:rsid w:val="00127313"/>
    <w:rsid w:val="00143D3A"/>
    <w:rsid w:val="001B06AF"/>
    <w:rsid w:val="00217FF1"/>
    <w:rsid w:val="00235CF9"/>
    <w:rsid w:val="00251290"/>
    <w:rsid w:val="00291E88"/>
    <w:rsid w:val="002E1B6B"/>
    <w:rsid w:val="002E75EA"/>
    <w:rsid w:val="00300A89"/>
    <w:rsid w:val="003176C2"/>
    <w:rsid w:val="003177B9"/>
    <w:rsid w:val="0033564F"/>
    <w:rsid w:val="0036533F"/>
    <w:rsid w:val="003654E5"/>
    <w:rsid w:val="0036556A"/>
    <w:rsid w:val="00395094"/>
    <w:rsid w:val="004123B0"/>
    <w:rsid w:val="00425469"/>
    <w:rsid w:val="00463544"/>
    <w:rsid w:val="004828FD"/>
    <w:rsid w:val="004A1472"/>
    <w:rsid w:val="004C1C33"/>
    <w:rsid w:val="005335BE"/>
    <w:rsid w:val="00544D95"/>
    <w:rsid w:val="00547E87"/>
    <w:rsid w:val="0056290D"/>
    <w:rsid w:val="00591546"/>
    <w:rsid w:val="005A106D"/>
    <w:rsid w:val="005B31A4"/>
    <w:rsid w:val="005C2864"/>
    <w:rsid w:val="005C6DEA"/>
    <w:rsid w:val="005D22BB"/>
    <w:rsid w:val="005E277B"/>
    <w:rsid w:val="005F7641"/>
    <w:rsid w:val="00602FAF"/>
    <w:rsid w:val="00640483"/>
    <w:rsid w:val="00644FE6"/>
    <w:rsid w:val="00672A90"/>
    <w:rsid w:val="00674518"/>
    <w:rsid w:val="006A5184"/>
    <w:rsid w:val="006C483B"/>
    <w:rsid w:val="006D6A50"/>
    <w:rsid w:val="007114DF"/>
    <w:rsid w:val="00721FCD"/>
    <w:rsid w:val="007445DE"/>
    <w:rsid w:val="00752BA9"/>
    <w:rsid w:val="00757214"/>
    <w:rsid w:val="00760921"/>
    <w:rsid w:val="00762E46"/>
    <w:rsid w:val="00775626"/>
    <w:rsid w:val="007C77A2"/>
    <w:rsid w:val="007E3274"/>
    <w:rsid w:val="007E33BB"/>
    <w:rsid w:val="007E3BB3"/>
    <w:rsid w:val="0081348E"/>
    <w:rsid w:val="00833B03"/>
    <w:rsid w:val="00841FD8"/>
    <w:rsid w:val="00845345"/>
    <w:rsid w:val="008D60A7"/>
    <w:rsid w:val="008D64AF"/>
    <w:rsid w:val="0091335C"/>
    <w:rsid w:val="00947563"/>
    <w:rsid w:val="00960BE1"/>
    <w:rsid w:val="009A0712"/>
    <w:rsid w:val="009D4C6E"/>
    <w:rsid w:val="00A14B28"/>
    <w:rsid w:val="00A45052"/>
    <w:rsid w:val="00A467A4"/>
    <w:rsid w:val="00A46B2A"/>
    <w:rsid w:val="00A53B5E"/>
    <w:rsid w:val="00A7253C"/>
    <w:rsid w:val="00A746B0"/>
    <w:rsid w:val="00A82C4C"/>
    <w:rsid w:val="00AF0ADF"/>
    <w:rsid w:val="00B10262"/>
    <w:rsid w:val="00B102BF"/>
    <w:rsid w:val="00B70157"/>
    <w:rsid w:val="00B83B85"/>
    <w:rsid w:val="00B87565"/>
    <w:rsid w:val="00B913D2"/>
    <w:rsid w:val="00BA6314"/>
    <w:rsid w:val="00BD4860"/>
    <w:rsid w:val="00C913BA"/>
    <w:rsid w:val="00C9616E"/>
    <w:rsid w:val="00CC44E6"/>
    <w:rsid w:val="00CC4538"/>
    <w:rsid w:val="00CD079D"/>
    <w:rsid w:val="00CE7EC8"/>
    <w:rsid w:val="00D32819"/>
    <w:rsid w:val="00D3467A"/>
    <w:rsid w:val="00D50868"/>
    <w:rsid w:val="00D65A8E"/>
    <w:rsid w:val="00D73A13"/>
    <w:rsid w:val="00D95B4C"/>
    <w:rsid w:val="00DB2277"/>
    <w:rsid w:val="00DD4AB9"/>
    <w:rsid w:val="00DF455F"/>
    <w:rsid w:val="00E02606"/>
    <w:rsid w:val="00E030FA"/>
    <w:rsid w:val="00E42AB0"/>
    <w:rsid w:val="00E432C7"/>
    <w:rsid w:val="00E75C86"/>
    <w:rsid w:val="00E83D93"/>
    <w:rsid w:val="00E92D26"/>
    <w:rsid w:val="00EB31EE"/>
    <w:rsid w:val="00F42BF9"/>
    <w:rsid w:val="00F61F75"/>
    <w:rsid w:val="00F80C3A"/>
    <w:rsid w:val="00FA49EF"/>
    <w:rsid w:val="00FC04B8"/>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F660"/>
  <w15:chartTrackingRefBased/>
  <w15:docId w15:val="{B041733D-D6A8-3146-A1CA-6D82AF6D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081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E04F3BF3-552D-B44A-B55F-693F30319532%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F62BD4668CC4C960D13291D8BBD97"/>
        <w:category>
          <w:name w:val="General"/>
          <w:gallery w:val="placeholder"/>
        </w:category>
        <w:types>
          <w:type w:val="bbPlcHdr"/>
        </w:types>
        <w:behaviors>
          <w:behavior w:val="content"/>
        </w:behaviors>
        <w:guid w:val="{3ED4B3B5-494B-3A46-9B51-D298761C5285}"/>
      </w:docPartPr>
      <w:docPartBody>
        <w:p w:rsidR="0081654F" w:rsidRDefault="00B946FF">
          <w:pPr>
            <w:pStyle w:val="F5DF62BD4668CC4C960D13291D8BBD9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Arial"/>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FF"/>
    <w:rsid w:val="00120601"/>
    <w:rsid w:val="006A1E01"/>
    <w:rsid w:val="0081654F"/>
    <w:rsid w:val="008C0488"/>
    <w:rsid w:val="00B946FF"/>
    <w:rsid w:val="00EC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Cs w:val="26"/>
      <w:lang w:eastAsia="ja-JP"/>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szCs w:val="24"/>
      <w:lang w:eastAsia="ja-JP"/>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lang w:eastAsia="ja-JP"/>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F62BD4668CC4C960D13291D8BBD97">
    <w:name w:val="F5DF62BD4668CC4C960D13291D8BBD97"/>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Cs w:val="24"/>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Cs w:val="21"/>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%7bE04F3BF3-552D-B44A-B55F-693F30319532%7dtf50002044.dotx</Template>
  <TotalTime>1</TotalTime>
  <Pages>5</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254794355233</dc:creator>
  <cp:keywords/>
  <dc:description/>
  <cp:lastModifiedBy>254794355233</cp:lastModifiedBy>
  <cp:revision>2</cp:revision>
  <dcterms:created xsi:type="dcterms:W3CDTF">2021-06-05T18:24:00Z</dcterms:created>
  <dcterms:modified xsi:type="dcterms:W3CDTF">2021-06-05T18:24:00Z</dcterms:modified>
</cp:coreProperties>
</file>